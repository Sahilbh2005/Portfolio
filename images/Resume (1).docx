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DFEA" w:themeColor="text2" w:themeTint="33"/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4"/>
        <w:gridCol w:w="720"/>
        <w:gridCol w:w="6477"/>
      </w:tblGrid>
      <w:tr w:rsidR="00CE7385" w:rsidRPr="00CE7385" w14:paraId="77B7B170" w14:textId="77777777" w:rsidTr="00A32CB6">
        <w:trPr>
          <w:trHeight w:val="4366"/>
        </w:trPr>
        <w:tc>
          <w:tcPr>
            <w:tcW w:w="3604" w:type="dxa"/>
            <w:vAlign w:val="bottom"/>
          </w:tcPr>
          <w:p w14:paraId="7D43756D" w14:textId="2ED89446" w:rsidR="001B2ABD" w:rsidRPr="00CE7385" w:rsidRDefault="000D7926" w:rsidP="00DE744B">
            <w:pPr>
              <w:tabs>
                <w:tab w:val="left" w:pos="990"/>
              </w:tabs>
              <w:rPr>
                <w:color w:val="FFFFFF" w:themeColor="background1"/>
              </w:rPr>
            </w:pPr>
            <w:r w:rsidRPr="00CE7385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517270" wp14:editId="55E08068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449580</wp:posOffset>
                      </wp:positionV>
                      <wp:extent cx="2195830" cy="2282190"/>
                      <wp:effectExtent l="19050" t="19050" r="33020" b="41910"/>
                      <wp:wrapTopAndBottom/>
                      <wp:docPr id="1829175529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5830" cy="228219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FBF6B0" id="Oval 2" o:spid="_x0000_s1026" style="position:absolute;margin-left:-1.05pt;margin-top:35.4pt;width:172.9pt;height:17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" strokecolor="#1cade4 [3204]" strokeweight="5pt">
                      <v:fill r:id="rId8" o:title="" recolor="t" rotate="t" type="frame"/>
                      <v:stroke joinstyle="miter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FFCC80B" w14:textId="77777777" w:rsidR="001B2ABD" w:rsidRPr="00CE7385" w:rsidRDefault="001B2ABD" w:rsidP="000C45FF">
            <w:pPr>
              <w:tabs>
                <w:tab w:val="left" w:pos="990"/>
              </w:tabs>
              <w:rPr>
                <w:color w:val="FFFFFF" w:themeColor="background1"/>
              </w:rPr>
            </w:pPr>
          </w:p>
        </w:tc>
        <w:tc>
          <w:tcPr>
            <w:tcW w:w="6477" w:type="dxa"/>
            <w:vAlign w:val="bottom"/>
          </w:tcPr>
          <w:p w14:paraId="3F9301C6" w14:textId="06215791" w:rsidR="001B2ABD" w:rsidRPr="00CE7385" w:rsidRDefault="006033E2" w:rsidP="001B2ABD">
            <w:pPr>
              <w:pStyle w:val="Title"/>
            </w:pPr>
            <w:r w:rsidRPr="00CE7385">
              <w:t>Sahil bhandari</w:t>
            </w:r>
          </w:p>
          <w:p w14:paraId="05B7D01E" w14:textId="690C603E" w:rsidR="001B2ABD" w:rsidRPr="00CE7385" w:rsidRDefault="001B2ABD" w:rsidP="001B2ABD">
            <w:pPr>
              <w:pStyle w:val="Subtitle"/>
            </w:pPr>
          </w:p>
        </w:tc>
      </w:tr>
      <w:tr w:rsidR="00262A7D" w:rsidRPr="00CE7385" w14:paraId="233EF381" w14:textId="77777777" w:rsidTr="00A32CB6">
        <w:trPr>
          <w:trHeight w:val="8923"/>
        </w:trPr>
        <w:tc>
          <w:tcPr>
            <w:tcW w:w="3604" w:type="dxa"/>
            <w:tcBorders>
              <w:left w:val="single" w:sz="12" w:space="0" w:color="auto"/>
            </w:tcBorders>
            <w:shd w:val="clear" w:color="auto" w:fill="CFDFEA" w:themeFill="text2" w:themeFillTint="33"/>
          </w:tcPr>
          <w:p w14:paraId="5D1F0BC6" w14:textId="0E0CD352" w:rsidR="001B2ABD" w:rsidRPr="00C26153" w:rsidRDefault="00DE744B" w:rsidP="00036450">
            <w:pPr>
              <w:pStyle w:val="Heading3"/>
              <w:rPr>
                <w:color w:val="auto"/>
              </w:rPr>
            </w:pPr>
            <w:r w:rsidRPr="00C26153">
              <w:rPr>
                <w:color w:val="auto"/>
              </w:rPr>
              <w:t>profile</w:t>
            </w:r>
          </w:p>
          <w:p w14:paraId="38325706" w14:textId="2A53A724" w:rsidR="00036450" w:rsidRPr="00C26153" w:rsidRDefault="00DD2C28" w:rsidP="00DE744B">
            <w:pPr>
              <w:rPr>
                <w:sz w:val="20"/>
                <w:szCs w:val="20"/>
              </w:rPr>
            </w:pPr>
            <w:r w:rsidRPr="00C26153">
              <w:rPr>
                <w:sz w:val="20"/>
                <w:szCs w:val="20"/>
              </w:rPr>
              <w:t>I am looking for an entry-level position to kick-start my career in the IT/CS (Programming) field. I wish to work in a dynamic organization that will contribute to my professional and personal growth while I contribute to the growth of the compan</w:t>
            </w:r>
            <w:r w:rsidR="00DE744B" w:rsidRPr="00C26153">
              <w:rPr>
                <w:sz w:val="20"/>
                <w:szCs w:val="20"/>
              </w:rPr>
              <w:t>y</w:t>
            </w:r>
          </w:p>
          <w:p w14:paraId="53B989FE" w14:textId="05A5C6FF" w:rsidR="004D3011" w:rsidRPr="00C26153" w:rsidRDefault="00A32CB6" w:rsidP="00DE744B">
            <w:pPr>
              <w:pStyle w:val="Heading3"/>
              <w:rPr>
                <w:color w:val="auto"/>
              </w:rPr>
            </w:pPr>
            <w:sdt>
              <w:sdtPr>
                <w:rPr>
                  <w:color w:val="auto"/>
                </w:rPr>
                <w:id w:val="-1954003311"/>
                <w:placeholder>
                  <w:docPart w:val="AD9CF98B7E594CF49BE168CE309A9E3A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26153">
                  <w:rPr>
                    <w:color w:val="auto"/>
                  </w:rPr>
                  <w:t>Contact</w:t>
                </w:r>
              </w:sdtContent>
            </w:sdt>
          </w:p>
          <w:p w14:paraId="76CB38E0" w14:textId="159FEF30" w:rsidR="000D7926" w:rsidRPr="00C26153" w:rsidRDefault="000D7926" w:rsidP="000D7926">
            <w:pPr>
              <w:rPr>
                <w:sz w:val="20"/>
                <w:szCs w:val="20"/>
              </w:rPr>
            </w:pPr>
            <w:r w:rsidRPr="00C26153">
              <w:rPr>
                <w:sz w:val="20"/>
                <w:szCs w:val="20"/>
              </w:rPr>
              <w:t>Phone no:</w:t>
            </w:r>
          </w:p>
          <w:p w14:paraId="1692FE6E" w14:textId="68E51E54" w:rsidR="00DE744B" w:rsidRPr="00C26153" w:rsidRDefault="00DE744B" w:rsidP="00DE744B">
            <w:pPr>
              <w:rPr>
                <w:sz w:val="20"/>
                <w:szCs w:val="20"/>
                <w:u w:val="single"/>
              </w:rPr>
            </w:pPr>
            <w:r w:rsidRPr="00C26153">
              <w:rPr>
                <w:sz w:val="20"/>
                <w:szCs w:val="20"/>
                <w:u w:val="single"/>
              </w:rPr>
              <w:t>9372627172</w:t>
            </w:r>
          </w:p>
          <w:p w14:paraId="047DDBD6" w14:textId="77777777" w:rsidR="000D7926" w:rsidRPr="00C26153" w:rsidRDefault="000D7926" w:rsidP="00DE744B">
            <w:pPr>
              <w:rPr>
                <w:sz w:val="20"/>
                <w:szCs w:val="20"/>
                <w:u w:val="single"/>
              </w:rPr>
            </w:pPr>
          </w:p>
          <w:p w14:paraId="0FEFAC32" w14:textId="08B2126E" w:rsidR="004D3011" w:rsidRPr="00C26153" w:rsidRDefault="000D7926" w:rsidP="00DE744B">
            <w:pPr>
              <w:rPr>
                <w:sz w:val="20"/>
                <w:szCs w:val="20"/>
              </w:rPr>
            </w:pPr>
            <w:r w:rsidRPr="00C26153">
              <w:rPr>
                <w:sz w:val="20"/>
                <w:szCs w:val="20"/>
              </w:rPr>
              <w:t>Email:</w:t>
            </w:r>
          </w:p>
          <w:p w14:paraId="78ADA23F" w14:textId="4BABFD23" w:rsidR="00036450" w:rsidRPr="00C26153" w:rsidRDefault="00DD2C28" w:rsidP="00DE744B">
            <w:pPr>
              <w:rPr>
                <w:rStyle w:val="Hyperlink"/>
                <w:color w:val="auto"/>
                <w:sz w:val="20"/>
                <w:szCs w:val="20"/>
              </w:rPr>
            </w:pPr>
            <w:r w:rsidRPr="00C26153">
              <w:rPr>
                <w:sz w:val="20"/>
                <w:szCs w:val="20"/>
                <w:u w:val="single"/>
              </w:rPr>
              <w:t>sahilbhandari013@gmail.com</w:t>
            </w:r>
          </w:p>
          <w:sdt>
            <w:sdtPr>
              <w:rPr>
                <w:color w:val="auto"/>
              </w:rPr>
              <w:id w:val="-1444214663"/>
              <w:placeholder>
                <w:docPart w:val="12ACE8F7FDED4AC0B120D8415E1958C2"/>
              </w:placeholder>
              <w:temporary/>
              <w:showingPlcHdr/>
              <w15:appearance w15:val="hidden"/>
            </w:sdtPr>
            <w:sdtEndPr/>
            <w:sdtContent>
              <w:p w14:paraId="383651E9" w14:textId="77777777" w:rsidR="004D3011" w:rsidRPr="00C26153" w:rsidRDefault="00CB0055" w:rsidP="00DE744B">
                <w:pPr>
                  <w:pStyle w:val="Heading3"/>
                  <w:rPr>
                    <w:color w:val="auto"/>
                  </w:rPr>
                </w:pPr>
                <w:r w:rsidRPr="00C26153">
                  <w:rPr>
                    <w:color w:val="auto"/>
                  </w:rPr>
                  <w:t>Hobbies</w:t>
                </w:r>
              </w:p>
            </w:sdtContent>
          </w:sdt>
          <w:p w14:paraId="16F11769" w14:textId="3D646775" w:rsidR="004D3011" w:rsidRPr="00C26153" w:rsidRDefault="000D7926" w:rsidP="00DE744B">
            <w:r w:rsidRPr="00C26153">
              <w:t>Visual Arts</w:t>
            </w:r>
          </w:p>
          <w:p w14:paraId="5416082E" w14:textId="3DD96AC1" w:rsidR="000D7926" w:rsidRPr="00C26153" w:rsidRDefault="000D7926" w:rsidP="00DE744B">
            <w:r w:rsidRPr="00C26153">
              <w:t>Travelling</w:t>
            </w:r>
          </w:p>
          <w:p w14:paraId="1694AC2A" w14:textId="2BFECA5A" w:rsidR="00DD2C28" w:rsidRPr="00C26153" w:rsidRDefault="000D7926" w:rsidP="000D7926">
            <w:r w:rsidRPr="00C26153">
              <w:t>Learning New Languages</w:t>
            </w:r>
          </w:p>
          <w:p w14:paraId="508E5719" w14:textId="30DAC4DC" w:rsidR="00DD2C28" w:rsidRPr="00C26153" w:rsidRDefault="00DD2C28" w:rsidP="00DE744B">
            <w:pPr>
              <w:pStyle w:val="Heading3"/>
              <w:jc w:val="both"/>
              <w:rPr>
                <w:color w:val="auto"/>
              </w:rPr>
            </w:pPr>
            <w:r w:rsidRPr="00C26153">
              <w:rPr>
                <w:color w:val="auto"/>
              </w:rPr>
              <w:t>languages</w:t>
            </w:r>
          </w:p>
          <w:p w14:paraId="12F0BCF3" w14:textId="36BABE50" w:rsidR="00DD2C28" w:rsidRPr="00C26153" w:rsidRDefault="00DD2C28" w:rsidP="00DE744B">
            <w:pPr>
              <w:rPr>
                <w:sz w:val="20"/>
                <w:szCs w:val="24"/>
              </w:rPr>
            </w:pPr>
            <w:r w:rsidRPr="00C26153">
              <w:rPr>
                <w:sz w:val="20"/>
                <w:szCs w:val="24"/>
              </w:rPr>
              <w:t>Hindi (Advance)</w:t>
            </w:r>
          </w:p>
          <w:p w14:paraId="616CA599" w14:textId="66C54B50" w:rsidR="00DD2C28" w:rsidRPr="00C26153" w:rsidRDefault="00DD2C28" w:rsidP="00DE744B">
            <w:pPr>
              <w:rPr>
                <w:sz w:val="20"/>
                <w:szCs w:val="24"/>
              </w:rPr>
            </w:pPr>
            <w:r w:rsidRPr="00C26153">
              <w:rPr>
                <w:sz w:val="20"/>
                <w:szCs w:val="24"/>
              </w:rPr>
              <w:t>English (Intermediate)</w:t>
            </w:r>
          </w:p>
          <w:p w14:paraId="3AFB45CF" w14:textId="44C15BDC" w:rsidR="00DD2C28" w:rsidRPr="00C26153" w:rsidRDefault="00DD2C28" w:rsidP="00DE744B">
            <w:pPr>
              <w:rPr>
                <w:sz w:val="20"/>
                <w:szCs w:val="24"/>
              </w:rPr>
            </w:pPr>
            <w:r w:rsidRPr="00C26153">
              <w:rPr>
                <w:sz w:val="20"/>
                <w:szCs w:val="24"/>
              </w:rPr>
              <w:t>Marathi (Advance)</w:t>
            </w:r>
          </w:p>
          <w:p w14:paraId="667E86F3" w14:textId="6BB53EAE" w:rsidR="00DD2C28" w:rsidRPr="00C26153" w:rsidRDefault="00DD2C28" w:rsidP="00DE744B">
            <w:pPr>
              <w:rPr>
                <w:sz w:val="20"/>
                <w:szCs w:val="24"/>
              </w:rPr>
            </w:pPr>
            <w:r w:rsidRPr="00C26153">
              <w:rPr>
                <w:sz w:val="20"/>
                <w:szCs w:val="24"/>
              </w:rPr>
              <w:t>Kannada (Intermediate)</w:t>
            </w:r>
          </w:p>
          <w:p w14:paraId="2A36E3BF" w14:textId="06BAB3E0" w:rsidR="00DD2C28" w:rsidRPr="00C26153" w:rsidRDefault="00DD2C28" w:rsidP="00DE744B">
            <w:pPr>
              <w:rPr>
                <w:sz w:val="20"/>
                <w:szCs w:val="24"/>
              </w:rPr>
            </w:pPr>
            <w:r w:rsidRPr="00C26153">
              <w:rPr>
                <w:sz w:val="20"/>
                <w:szCs w:val="24"/>
              </w:rPr>
              <w:t>Tamil (Beginner)</w:t>
            </w:r>
          </w:p>
          <w:p w14:paraId="050B3949" w14:textId="02C3430D" w:rsidR="00DD2C28" w:rsidRPr="00C26153" w:rsidRDefault="00DD2C28" w:rsidP="00DE744B">
            <w:pPr>
              <w:rPr>
                <w:sz w:val="20"/>
                <w:szCs w:val="24"/>
              </w:rPr>
            </w:pPr>
            <w:r w:rsidRPr="00C26153">
              <w:rPr>
                <w:sz w:val="20"/>
                <w:szCs w:val="24"/>
              </w:rPr>
              <w:t>Telugu (Beginner)</w:t>
            </w:r>
          </w:p>
          <w:p w14:paraId="64238CA2" w14:textId="77777777" w:rsidR="00DD2C28" w:rsidRPr="00C26153" w:rsidRDefault="00DD2C28" w:rsidP="00DD2C28"/>
          <w:p w14:paraId="55030C75" w14:textId="2E767586" w:rsidR="00DD2C28" w:rsidRPr="00CE7385" w:rsidRDefault="00DD2C28" w:rsidP="00DD2C28">
            <w:pPr>
              <w:rPr>
                <w:color w:val="FFFFFF" w:themeColor="background1"/>
              </w:rPr>
            </w:pPr>
          </w:p>
        </w:tc>
        <w:tc>
          <w:tcPr>
            <w:tcW w:w="720" w:type="dxa"/>
          </w:tcPr>
          <w:p w14:paraId="7101D485" w14:textId="77777777" w:rsidR="001B2ABD" w:rsidRPr="00CE7385" w:rsidRDefault="001B2ABD" w:rsidP="000C45FF">
            <w:pPr>
              <w:tabs>
                <w:tab w:val="left" w:pos="990"/>
              </w:tabs>
              <w:rPr>
                <w:color w:val="FFFFFF" w:themeColor="background1"/>
              </w:rPr>
            </w:pPr>
          </w:p>
        </w:tc>
        <w:tc>
          <w:tcPr>
            <w:tcW w:w="6477" w:type="dxa"/>
          </w:tcPr>
          <w:sdt>
            <w:sdtPr>
              <w:rPr>
                <w:color w:val="000000" w:themeColor="text1"/>
              </w:rPr>
              <w:id w:val="1049110328"/>
              <w:placeholder>
                <w:docPart w:val="3916CC516CDB4647A2F93774FEF39E74"/>
              </w:placeholder>
              <w:temporary/>
              <w:showingPlcHdr/>
              <w15:appearance w15:val="hidden"/>
            </w:sdtPr>
            <w:sdtEndPr/>
            <w:sdtContent>
              <w:p w14:paraId="6E42E15C" w14:textId="77777777" w:rsidR="001B2ABD" w:rsidRPr="00CE7385" w:rsidRDefault="00E25A26" w:rsidP="00036450">
                <w:pPr>
                  <w:pStyle w:val="Heading2"/>
                  <w:rPr>
                    <w:color w:val="000000" w:themeColor="text1"/>
                  </w:rPr>
                </w:pPr>
                <w:r w:rsidRPr="00CE7385">
                  <w:rPr>
                    <w:color w:val="000000" w:themeColor="text1"/>
                  </w:rPr>
                  <w:t>EDUCATION</w:t>
                </w:r>
              </w:p>
            </w:sdtContent>
          </w:sdt>
          <w:p w14:paraId="16CC67C2" w14:textId="3B69C4C7" w:rsidR="00036450" w:rsidRPr="00CE7385" w:rsidRDefault="006033E2" w:rsidP="00B359E4">
            <w:pPr>
              <w:pStyle w:val="Heading4"/>
              <w:rPr>
                <w:color w:val="000000" w:themeColor="text1"/>
              </w:rPr>
            </w:pPr>
            <w:r w:rsidRPr="00CE7385">
              <w:rPr>
                <w:color w:val="000000" w:themeColor="text1"/>
              </w:rPr>
              <w:t xml:space="preserve">SIO’S VANI VIDYALAYA HIGH SCHOOL </w:t>
            </w:r>
          </w:p>
          <w:p w14:paraId="53DED56A" w14:textId="32C43838" w:rsidR="004D3011" w:rsidRPr="00CE7385" w:rsidRDefault="006033E2" w:rsidP="00036450">
            <w:pPr>
              <w:rPr>
                <w:color w:val="000000" w:themeColor="text1"/>
              </w:rPr>
            </w:pPr>
            <w:r w:rsidRPr="00CE7385">
              <w:rPr>
                <w:color w:val="000000" w:themeColor="text1"/>
              </w:rPr>
              <w:t xml:space="preserve">Matriculation/SSC With </w:t>
            </w:r>
            <w:r w:rsidRPr="00CE7385">
              <w:rPr>
                <w:i/>
                <w:iCs/>
                <w:color w:val="000000" w:themeColor="text1"/>
                <w:u w:val="single"/>
              </w:rPr>
              <w:t>87.80% (2021)</w:t>
            </w:r>
          </w:p>
          <w:p w14:paraId="26AE3314" w14:textId="6C026EB9" w:rsidR="00036450" w:rsidRPr="00CE7385" w:rsidRDefault="00036450" w:rsidP="00036450">
            <w:pPr>
              <w:rPr>
                <w:color w:val="000000" w:themeColor="text1"/>
              </w:rPr>
            </w:pPr>
          </w:p>
          <w:p w14:paraId="4E5F410B" w14:textId="14BC7C87" w:rsidR="00036450" w:rsidRPr="00CE7385" w:rsidRDefault="006033E2" w:rsidP="006033E2">
            <w:pPr>
              <w:pStyle w:val="Heading4"/>
              <w:rPr>
                <w:color w:val="000000" w:themeColor="text1"/>
              </w:rPr>
            </w:pPr>
            <w:r w:rsidRPr="00CE7385">
              <w:rPr>
                <w:color w:val="000000" w:themeColor="text1"/>
              </w:rPr>
              <w:t>SIO’S VANI VIDYALAYA JUNIOR COLLEGE</w:t>
            </w:r>
          </w:p>
          <w:p w14:paraId="4D817727" w14:textId="5C52E823" w:rsidR="006033E2" w:rsidRPr="00CE7385" w:rsidRDefault="006033E2" w:rsidP="006033E2">
            <w:pPr>
              <w:rPr>
                <w:i/>
                <w:iCs/>
                <w:color w:val="000000" w:themeColor="text1"/>
              </w:rPr>
            </w:pPr>
            <w:r w:rsidRPr="00CE7385">
              <w:rPr>
                <w:color w:val="000000" w:themeColor="text1"/>
              </w:rPr>
              <w:t xml:space="preserve">Intermediate/HSC with </w:t>
            </w:r>
            <w:r w:rsidRPr="00CE7385">
              <w:rPr>
                <w:i/>
                <w:iCs/>
                <w:color w:val="000000" w:themeColor="text1"/>
                <w:u w:val="single"/>
              </w:rPr>
              <w:t>57.67% (2023</w:t>
            </w:r>
            <w:r w:rsidRPr="00CE7385">
              <w:rPr>
                <w:i/>
                <w:iCs/>
                <w:color w:val="000000" w:themeColor="text1"/>
              </w:rPr>
              <w:t>)</w:t>
            </w:r>
          </w:p>
          <w:p w14:paraId="3073FD09" w14:textId="77777777" w:rsidR="006033E2" w:rsidRPr="00CE7385" w:rsidRDefault="006033E2" w:rsidP="006033E2">
            <w:pPr>
              <w:rPr>
                <w:i/>
                <w:iCs/>
                <w:color w:val="000000" w:themeColor="text1"/>
              </w:rPr>
            </w:pPr>
          </w:p>
          <w:p w14:paraId="77BDB156" w14:textId="63DC6409" w:rsidR="006033E2" w:rsidRPr="00CE7385" w:rsidRDefault="006033E2" w:rsidP="006033E2">
            <w:pPr>
              <w:rPr>
                <w:b/>
                <w:bCs/>
                <w:color w:val="000000" w:themeColor="text1"/>
                <w:szCs w:val="18"/>
              </w:rPr>
            </w:pPr>
            <w:r w:rsidRPr="00CE7385">
              <w:rPr>
                <w:b/>
                <w:bCs/>
                <w:color w:val="000000" w:themeColor="text1"/>
                <w:szCs w:val="18"/>
              </w:rPr>
              <w:t>VPMs</w:t>
            </w:r>
            <w:r w:rsidR="00465E2F" w:rsidRPr="00CE7385">
              <w:rPr>
                <w:b/>
                <w:bCs/>
                <w:color w:val="000000" w:themeColor="text1"/>
                <w:szCs w:val="18"/>
              </w:rPr>
              <w:t xml:space="preserve"> R. Z. SHAH COLLEGE OF ARTS, COMMERCE AND SCIENCE</w:t>
            </w:r>
          </w:p>
          <w:p w14:paraId="45FA5FB6" w14:textId="7985601C" w:rsidR="00465E2F" w:rsidRPr="00CE7385" w:rsidRDefault="00465E2F" w:rsidP="006033E2">
            <w:pPr>
              <w:rPr>
                <w:color w:val="000000" w:themeColor="text1"/>
                <w:szCs w:val="18"/>
              </w:rPr>
            </w:pPr>
            <w:r w:rsidRPr="00CE7385">
              <w:rPr>
                <w:color w:val="000000" w:themeColor="text1"/>
                <w:szCs w:val="18"/>
              </w:rPr>
              <w:t xml:space="preserve">Pursuing in BSc. CS </w:t>
            </w:r>
          </w:p>
          <w:p w14:paraId="00BD6ED9" w14:textId="57C81294" w:rsidR="0075553F" w:rsidRPr="00CE7385" w:rsidRDefault="0075553F" w:rsidP="006033E2">
            <w:pPr>
              <w:rPr>
                <w:i/>
                <w:iCs/>
                <w:color w:val="000000" w:themeColor="text1"/>
                <w:szCs w:val="18"/>
                <w:u w:val="single"/>
              </w:rPr>
            </w:pPr>
            <w:r w:rsidRPr="00CE7385">
              <w:rPr>
                <w:i/>
                <w:iCs/>
                <w:color w:val="000000" w:themeColor="text1"/>
                <w:szCs w:val="18"/>
                <w:u w:val="single"/>
              </w:rPr>
              <w:t>8.23 CGPA in FY</w:t>
            </w:r>
          </w:p>
          <w:p w14:paraId="741D0C5D" w14:textId="1F90D5DE" w:rsidR="00036450" w:rsidRPr="00CE7385" w:rsidRDefault="00DD2C28" w:rsidP="00036450">
            <w:pPr>
              <w:pStyle w:val="Heading2"/>
              <w:rPr>
                <w:color w:val="000000" w:themeColor="text1"/>
              </w:rPr>
            </w:pPr>
            <w:r w:rsidRPr="00CE7385">
              <w:rPr>
                <w:color w:val="000000" w:themeColor="text1"/>
              </w:rPr>
              <w:t>Computer proficiency</w:t>
            </w:r>
          </w:p>
          <w:p w14:paraId="53F77EB4" w14:textId="77777777" w:rsidR="00DD2C28" w:rsidRPr="00CE7385" w:rsidRDefault="00DD2C28" w:rsidP="00B359E4">
            <w:pPr>
              <w:pStyle w:val="Heading4"/>
              <w:rPr>
                <w:b w:val="0"/>
                <w:bCs/>
                <w:color w:val="000000" w:themeColor="text1"/>
                <w:sz w:val="16"/>
                <w:szCs w:val="20"/>
              </w:rPr>
            </w:pPr>
            <w:r w:rsidRPr="00CE7385">
              <w:rPr>
                <w:color w:val="000000" w:themeColor="text1"/>
                <w:sz w:val="16"/>
                <w:szCs w:val="20"/>
              </w:rPr>
              <w:t xml:space="preserve">MS-Office </w:t>
            </w:r>
            <w:r w:rsidRPr="00CE7385">
              <w:rPr>
                <w:b w:val="0"/>
                <w:bCs/>
                <w:color w:val="000000" w:themeColor="text1"/>
                <w:sz w:val="16"/>
                <w:szCs w:val="20"/>
              </w:rPr>
              <w:t xml:space="preserve">(MS-Word, MS-Excel, Pivot &amp; MS-Power Point) </w:t>
            </w:r>
          </w:p>
          <w:p w14:paraId="11A02AE0" w14:textId="77777777" w:rsidR="00DD2C28" w:rsidRPr="00CE7385" w:rsidRDefault="00DD2C28" w:rsidP="00DD2C28">
            <w:pPr>
              <w:pStyle w:val="Heading4"/>
              <w:rPr>
                <w:b w:val="0"/>
                <w:bCs/>
                <w:color w:val="000000" w:themeColor="text1"/>
                <w:sz w:val="16"/>
                <w:szCs w:val="20"/>
              </w:rPr>
            </w:pPr>
            <w:r w:rsidRPr="00CE7385">
              <w:rPr>
                <w:color w:val="000000" w:themeColor="text1"/>
                <w:sz w:val="16"/>
                <w:szCs w:val="20"/>
              </w:rPr>
              <w:t>Google Drive</w:t>
            </w:r>
            <w:r w:rsidRPr="00CE7385">
              <w:rPr>
                <w:b w:val="0"/>
                <w:bCs/>
                <w:color w:val="000000" w:themeColor="text1"/>
                <w:sz w:val="16"/>
                <w:szCs w:val="20"/>
              </w:rPr>
              <w:t xml:space="preserve"> (Google Docs, Google Sheet, Google Slides &amp; Google Meet) </w:t>
            </w:r>
          </w:p>
          <w:p w14:paraId="03C2F63F" w14:textId="48999490" w:rsidR="00DD2C28" w:rsidRPr="00CE7385" w:rsidRDefault="00DD2C28" w:rsidP="00DD2C28">
            <w:pPr>
              <w:pStyle w:val="Heading4"/>
              <w:rPr>
                <w:b w:val="0"/>
                <w:bCs/>
                <w:color w:val="000000" w:themeColor="text1"/>
                <w:sz w:val="16"/>
                <w:szCs w:val="20"/>
              </w:rPr>
            </w:pPr>
            <w:r w:rsidRPr="00CE7385">
              <w:rPr>
                <w:color w:val="000000" w:themeColor="text1"/>
                <w:sz w:val="16"/>
                <w:szCs w:val="20"/>
              </w:rPr>
              <w:t>Canva</w:t>
            </w:r>
            <w:r w:rsidRPr="00CE7385">
              <w:rPr>
                <w:b w:val="0"/>
                <w:bCs/>
                <w:color w:val="000000" w:themeColor="text1"/>
                <w:sz w:val="16"/>
                <w:szCs w:val="20"/>
              </w:rPr>
              <w:t xml:space="preserve"> and other </w:t>
            </w:r>
            <w:r w:rsidRPr="00CE7385">
              <w:rPr>
                <w:color w:val="000000" w:themeColor="text1"/>
                <w:sz w:val="16"/>
                <w:szCs w:val="20"/>
              </w:rPr>
              <w:t xml:space="preserve">editing </w:t>
            </w:r>
            <w:proofErr w:type="spellStart"/>
            <w:r w:rsidRPr="00CE7385">
              <w:rPr>
                <w:color w:val="000000" w:themeColor="text1"/>
                <w:sz w:val="16"/>
                <w:szCs w:val="20"/>
              </w:rPr>
              <w:t>softwares</w:t>
            </w:r>
            <w:proofErr w:type="spellEnd"/>
          </w:p>
          <w:p w14:paraId="19704745" w14:textId="37C22BF3" w:rsidR="00036450" w:rsidRPr="00CE7385" w:rsidRDefault="00DD2C28" w:rsidP="00B359E4">
            <w:pPr>
              <w:pStyle w:val="Heading4"/>
              <w:rPr>
                <w:color w:val="000000" w:themeColor="text1"/>
              </w:rPr>
            </w:pPr>
            <w:r w:rsidRPr="00CE7385">
              <w:rPr>
                <w:color w:val="000000" w:themeColor="text1"/>
                <w:sz w:val="16"/>
                <w:szCs w:val="20"/>
              </w:rPr>
              <w:t>Typing</w:t>
            </w:r>
            <w:r w:rsidRPr="00CE7385">
              <w:rPr>
                <w:b w:val="0"/>
                <w:bCs/>
                <w:color w:val="000000" w:themeColor="text1"/>
                <w:sz w:val="16"/>
                <w:szCs w:val="20"/>
              </w:rPr>
              <w:t xml:space="preserve"> – 38wpm</w:t>
            </w:r>
            <w:r w:rsidRPr="00CE7385">
              <w:rPr>
                <w:color w:val="000000" w:themeColor="text1"/>
                <w:sz w:val="16"/>
                <w:szCs w:val="20"/>
              </w:rPr>
              <w:t xml:space="preserve"> </w:t>
            </w:r>
          </w:p>
          <w:p w14:paraId="07A9C241" w14:textId="77777777" w:rsidR="0075553F" w:rsidRPr="00CE7385" w:rsidRDefault="0075553F" w:rsidP="0075553F">
            <w:pPr>
              <w:pStyle w:val="Date"/>
              <w:rPr>
                <w:color w:val="000000" w:themeColor="text1"/>
              </w:rPr>
            </w:pPr>
          </w:p>
          <w:p w14:paraId="3E0155A0" w14:textId="1C3A1692" w:rsidR="004D3011" w:rsidRPr="00CE7385" w:rsidRDefault="00036450" w:rsidP="0075553F">
            <w:pPr>
              <w:pStyle w:val="Heading2"/>
              <w:rPr>
                <w:color w:val="000000" w:themeColor="text1"/>
              </w:rPr>
            </w:pPr>
            <w:r w:rsidRPr="00CE7385">
              <w:rPr>
                <w:color w:val="000000" w:themeColor="text1"/>
              </w:rPr>
              <w:t xml:space="preserve"> </w:t>
            </w:r>
            <w:r w:rsidR="0075553F" w:rsidRPr="00CE7385">
              <w:rPr>
                <w:color w:val="000000" w:themeColor="text1"/>
              </w:rPr>
              <w:t>certifications</w:t>
            </w:r>
          </w:p>
          <w:p w14:paraId="543EB1AB" w14:textId="3873AAC9" w:rsidR="004D3011" w:rsidRPr="00CE7385" w:rsidRDefault="0075553F" w:rsidP="00036450">
            <w:pPr>
              <w:rPr>
                <w:b/>
                <w:bCs/>
                <w:color w:val="000000" w:themeColor="text1"/>
                <w:u w:val="single"/>
              </w:rPr>
            </w:pPr>
            <w:r w:rsidRPr="00CE7385">
              <w:rPr>
                <w:color w:val="000000" w:themeColor="text1"/>
              </w:rPr>
              <w:t xml:space="preserve">Certification in Completion of </w:t>
            </w:r>
            <w:r w:rsidRPr="00CE7385">
              <w:rPr>
                <w:b/>
                <w:bCs/>
                <w:color w:val="000000" w:themeColor="text1"/>
                <w:u w:val="single"/>
              </w:rPr>
              <w:t>R Training</w:t>
            </w:r>
          </w:p>
          <w:p w14:paraId="648562C7" w14:textId="32988C4C" w:rsidR="0075553F" w:rsidRPr="00CE7385" w:rsidRDefault="0075553F" w:rsidP="00036450">
            <w:pPr>
              <w:rPr>
                <w:b/>
                <w:bCs/>
                <w:color w:val="000000" w:themeColor="text1"/>
                <w:u w:val="single"/>
              </w:rPr>
            </w:pPr>
            <w:r w:rsidRPr="00CE7385">
              <w:rPr>
                <w:color w:val="000000" w:themeColor="text1"/>
              </w:rPr>
              <w:t xml:space="preserve">Certification in Completion of </w:t>
            </w:r>
            <w:r w:rsidRPr="00CE7385">
              <w:rPr>
                <w:b/>
                <w:bCs/>
                <w:color w:val="000000" w:themeColor="text1"/>
                <w:u w:val="single"/>
              </w:rPr>
              <w:t xml:space="preserve">Python Training </w:t>
            </w:r>
          </w:p>
          <w:p w14:paraId="6C7092A6" w14:textId="24D10616" w:rsidR="00DD2C28" w:rsidRPr="00CE7385" w:rsidRDefault="0075553F" w:rsidP="00DD2C28">
            <w:pPr>
              <w:rPr>
                <w:b/>
                <w:bCs/>
                <w:color w:val="000000" w:themeColor="text1"/>
                <w:u w:val="single"/>
              </w:rPr>
            </w:pPr>
            <w:r w:rsidRPr="00CE7385">
              <w:rPr>
                <w:color w:val="000000" w:themeColor="text1"/>
              </w:rPr>
              <w:t xml:space="preserve">Certification in Completion of </w:t>
            </w:r>
            <w:r w:rsidR="00AC7C71" w:rsidRPr="00CE7385">
              <w:rPr>
                <w:b/>
                <w:bCs/>
                <w:color w:val="000000" w:themeColor="text1"/>
                <w:u w:val="single"/>
              </w:rPr>
              <w:t>Introduction to</w:t>
            </w:r>
            <w:r w:rsidR="00DD2C28" w:rsidRPr="00CE7385">
              <w:rPr>
                <w:b/>
                <w:bCs/>
                <w:color w:val="000000" w:themeColor="text1"/>
                <w:u w:val="single"/>
              </w:rPr>
              <w:t xml:space="preserve"> Computers</w:t>
            </w:r>
            <w:r w:rsidR="00AC7C71" w:rsidRPr="00CE7385">
              <w:rPr>
                <w:b/>
                <w:bCs/>
                <w:color w:val="000000" w:themeColor="text1"/>
                <w:u w:val="single"/>
              </w:rPr>
              <w:t xml:space="preserve"> </w:t>
            </w:r>
          </w:p>
          <w:sdt>
            <w:sdtPr>
              <w:rPr>
                <w:color w:val="000000" w:themeColor="text1"/>
              </w:rPr>
              <w:id w:val="1669594239"/>
              <w:placeholder>
                <w:docPart w:val="833E1098F3AA4B4E8E97BF04AFFB63AE"/>
              </w:placeholder>
              <w:temporary/>
              <w:showingPlcHdr/>
              <w15:appearance w15:val="hidden"/>
            </w:sdtPr>
            <w:sdtEndPr/>
            <w:sdtContent>
              <w:p w14:paraId="0432BF19" w14:textId="77777777" w:rsidR="00036450" w:rsidRPr="00CE7385" w:rsidRDefault="00180329" w:rsidP="00036450">
                <w:pPr>
                  <w:pStyle w:val="Heading2"/>
                  <w:rPr>
                    <w:color w:val="000000" w:themeColor="text1"/>
                  </w:rPr>
                </w:pPr>
                <w:r w:rsidRPr="00CE7385">
                  <w:rPr>
                    <w:rStyle w:val="Heading2Char"/>
                    <w:b/>
                    <w:bCs/>
                    <w:caps/>
                    <w:color w:val="000000" w:themeColor="text1"/>
                  </w:rPr>
                  <w:t>SKILLS</w:t>
                </w:r>
              </w:p>
            </w:sdtContent>
          </w:sdt>
          <w:p w14:paraId="29D9CA9F" w14:textId="77777777" w:rsidR="00036450" w:rsidRPr="00CE7385" w:rsidRDefault="00112054" w:rsidP="004D3011">
            <w:pPr>
              <w:rPr>
                <w:color w:val="000000" w:themeColor="text1"/>
              </w:rPr>
            </w:pPr>
            <w:r w:rsidRPr="00CE7385">
              <w:rPr>
                <w:noProof/>
                <w:color w:val="000000" w:themeColor="text1"/>
              </w:rPr>
              <w:drawing>
                <wp:inline distT="0" distB="0" distL="0" distR="0" wp14:anchorId="40BB860D" wp14:editId="1EE7AC50">
                  <wp:extent cx="3756660" cy="1131277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4110691D" w14:textId="77777777" w:rsidR="00DD2C28" w:rsidRPr="00CE7385" w:rsidRDefault="00DD2C28" w:rsidP="000C45FF">
      <w:pPr>
        <w:tabs>
          <w:tab w:val="left" w:pos="990"/>
        </w:tabs>
        <w:rPr>
          <w:color w:val="FFFFFF" w:themeColor="background1"/>
        </w:rPr>
      </w:pPr>
    </w:p>
    <w:p w14:paraId="1844A052" w14:textId="1BC73997" w:rsidR="00DD2C28" w:rsidRPr="00CE7385" w:rsidRDefault="00DD2C28" w:rsidP="00DD2C28">
      <w:pPr>
        <w:tabs>
          <w:tab w:val="left" w:pos="4542"/>
        </w:tabs>
        <w:rPr>
          <w:color w:val="FFFFFF" w:themeColor="background1"/>
        </w:rPr>
      </w:pPr>
      <w:r w:rsidRPr="00CE7385">
        <w:rPr>
          <w:color w:val="FFFFFF" w:themeColor="background1"/>
        </w:rPr>
        <w:tab/>
      </w:r>
    </w:p>
    <w:sectPr w:rsidR="00DD2C28" w:rsidRPr="00CE7385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A4746" w14:textId="77777777" w:rsidR="00812E45" w:rsidRDefault="00812E45" w:rsidP="000C45FF">
      <w:r>
        <w:separator/>
      </w:r>
    </w:p>
  </w:endnote>
  <w:endnote w:type="continuationSeparator" w:id="0">
    <w:p w14:paraId="2DE85921" w14:textId="77777777" w:rsidR="00812E45" w:rsidRDefault="00812E4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F760B" w14:textId="77777777" w:rsidR="00812E45" w:rsidRDefault="00812E45" w:rsidP="000C45FF">
      <w:r>
        <w:separator/>
      </w:r>
    </w:p>
  </w:footnote>
  <w:footnote w:type="continuationSeparator" w:id="0">
    <w:p w14:paraId="4D88A846" w14:textId="77777777" w:rsidR="00812E45" w:rsidRDefault="00812E4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5C7A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7E40EF" wp14:editId="718E11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F453C"/>
    <w:multiLevelType w:val="hybridMultilevel"/>
    <w:tmpl w:val="C33E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7FEF"/>
    <w:multiLevelType w:val="hybridMultilevel"/>
    <w:tmpl w:val="78A4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4057">
    <w:abstractNumId w:val="1"/>
  </w:num>
  <w:num w:numId="2" w16cid:durableId="36660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enu v:ext="edit" fillcolor="none [671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E2"/>
    <w:rsid w:val="00036450"/>
    <w:rsid w:val="00094499"/>
    <w:rsid w:val="000A3F88"/>
    <w:rsid w:val="000C45FF"/>
    <w:rsid w:val="000D7926"/>
    <w:rsid w:val="000E3FD1"/>
    <w:rsid w:val="00112054"/>
    <w:rsid w:val="001317D8"/>
    <w:rsid w:val="001525E1"/>
    <w:rsid w:val="001737F8"/>
    <w:rsid w:val="00180329"/>
    <w:rsid w:val="0019001F"/>
    <w:rsid w:val="00192FE7"/>
    <w:rsid w:val="001A74A5"/>
    <w:rsid w:val="001B2ABD"/>
    <w:rsid w:val="001E0391"/>
    <w:rsid w:val="001E1759"/>
    <w:rsid w:val="001F1ECC"/>
    <w:rsid w:val="002400EB"/>
    <w:rsid w:val="00256CF7"/>
    <w:rsid w:val="00262A7D"/>
    <w:rsid w:val="00281FD5"/>
    <w:rsid w:val="002F5ECE"/>
    <w:rsid w:val="0030481B"/>
    <w:rsid w:val="003156FC"/>
    <w:rsid w:val="003254B5"/>
    <w:rsid w:val="0037121F"/>
    <w:rsid w:val="003910D8"/>
    <w:rsid w:val="003A6B7D"/>
    <w:rsid w:val="003B06CA"/>
    <w:rsid w:val="004071FC"/>
    <w:rsid w:val="004251FF"/>
    <w:rsid w:val="00445947"/>
    <w:rsid w:val="00465E2F"/>
    <w:rsid w:val="004813B3"/>
    <w:rsid w:val="00496591"/>
    <w:rsid w:val="004C63E4"/>
    <w:rsid w:val="004D3011"/>
    <w:rsid w:val="004E636C"/>
    <w:rsid w:val="005262AC"/>
    <w:rsid w:val="005E39D5"/>
    <w:rsid w:val="00600670"/>
    <w:rsid w:val="006033E2"/>
    <w:rsid w:val="0062123A"/>
    <w:rsid w:val="00646E75"/>
    <w:rsid w:val="006771D0"/>
    <w:rsid w:val="00715FCB"/>
    <w:rsid w:val="00743101"/>
    <w:rsid w:val="0075553F"/>
    <w:rsid w:val="0076144C"/>
    <w:rsid w:val="00764C9F"/>
    <w:rsid w:val="007705F1"/>
    <w:rsid w:val="007775E1"/>
    <w:rsid w:val="007867A0"/>
    <w:rsid w:val="007927F5"/>
    <w:rsid w:val="007E36FB"/>
    <w:rsid w:val="00802CA0"/>
    <w:rsid w:val="0080468B"/>
    <w:rsid w:val="00812E45"/>
    <w:rsid w:val="008E675D"/>
    <w:rsid w:val="009260CD"/>
    <w:rsid w:val="00940A66"/>
    <w:rsid w:val="00952C25"/>
    <w:rsid w:val="00A2118D"/>
    <w:rsid w:val="00A32CB6"/>
    <w:rsid w:val="00A8368F"/>
    <w:rsid w:val="00AC7C71"/>
    <w:rsid w:val="00AD0A50"/>
    <w:rsid w:val="00AD6258"/>
    <w:rsid w:val="00AD76E2"/>
    <w:rsid w:val="00B01A84"/>
    <w:rsid w:val="00B20152"/>
    <w:rsid w:val="00B20BF2"/>
    <w:rsid w:val="00B359E4"/>
    <w:rsid w:val="00B57D98"/>
    <w:rsid w:val="00B70850"/>
    <w:rsid w:val="00B74E48"/>
    <w:rsid w:val="00C066B6"/>
    <w:rsid w:val="00C26153"/>
    <w:rsid w:val="00C37BA1"/>
    <w:rsid w:val="00C4674C"/>
    <w:rsid w:val="00C506CF"/>
    <w:rsid w:val="00C72BED"/>
    <w:rsid w:val="00C9578B"/>
    <w:rsid w:val="00CB0055"/>
    <w:rsid w:val="00CE7385"/>
    <w:rsid w:val="00D04AF0"/>
    <w:rsid w:val="00D2522B"/>
    <w:rsid w:val="00D422DE"/>
    <w:rsid w:val="00D5459D"/>
    <w:rsid w:val="00DA1F4D"/>
    <w:rsid w:val="00DD172A"/>
    <w:rsid w:val="00DD2C28"/>
    <w:rsid w:val="00DE744B"/>
    <w:rsid w:val="00E25A26"/>
    <w:rsid w:val="00E4381A"/>
    <w:rsid w:val="00E462B9"/>
    <w:rsid w:val="00E55D74"/>
    <w:rsid w:val="00F044D9"/>
    <w:rsid w:val="00F05CD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71]"/>
    </o:shapedefaults>
    <o:shapelayout v:ext="edit">
      <o:idmap v:ext="edit" data="2"/>
    </o:shapelayout>
  </w:shapeDefaults>
  <w:decimalSymbol w:val="."/>
  <w:listSeparator w:val=","/>
  <w14:docId w14:val="7144BE14"/>
  <w15:docId w15:val="{F6377CBF-7F7B-40BF-A773-39967A8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1CADE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481AB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1C6194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1481AB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D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910888927930664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ADC-46C8-9B6B-84CB8084557A}"/>
                </c:ext>
              </c:extLst>
            </c:dLbl>
            <c:dLbl>
              <c:idx val="1"/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ADC-46C8-9B6B-84CB8084557A}"/>
                </c:ext>
              </c:extLst>
            </c:dLbl>
            <c:dLbl>
              <c:idx val="2"/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ADC-46C8-9B6B-84CB8084557A}"/>
                </c:ext>
              </c:extLst>
            </c:dLbl>
            <c:dLbl>
              <c:idx val="3"/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ADC-46C8-9B6B-84CB8084557A}"/>
                </c:ext>
              </c:extLst>
            </c:dLbl>
            <c:dLbl>
              <c:idx val="4"/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7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ADC-46C8-9B6B-84CB8084557A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C++</c:v>
                </c:pt>
                <c:pt idx="1">
                  <c:v>DBMS</c:v>
                </c:pt>
                <c:pt idx="2">
                  <c:v>HTML</c:v>
                </c:pt>
                <c:pt idx="3">
                  <c:v>Python</c:v>
                </c:pt>
                <c:pt idx="4">
                  <c:v>CSS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0.8</c:v>
                </c:pt>
                <c:pt idx="3">
                  <c:v>0.75</c:v>
                </c:pt>
                <c:pt idx="4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1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9CF98B7E594CF49BE168CE309A9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7443-0AC5-49FC-8A9A-C11BB9052795}"/>
      </w:docPartPr>
      <w:docPartBody>
        <w:p w:rsidR="005F6525" w:rsidRDefault="005F6525">
          <w:pPr>
            <w:pStyle w:val="AD9CF98B7E594CF49BE168CE309A9E3A"/>
          </w:pPr>
          <w:r w:rsidRPr="00CB0055">
            <w:t>Contact</w:t>
          </w:r>
        </w:p>
      </w:docPartBody>
    </w:docPart>
    <w:docPart>
      <w:docPartPr>
        <w:name w:val="12ACE8F7FDED4AC0B120D8415E195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3C2A-D8BF-4D53-AF98-54B036213C26}"/>
      </w:docPartPr>
      <w:docPartBody>
        <w:p w:rsidR="005F6525" w:rsidRDefault="005F6525">
          <w:pPr>
            <w:pStyle w:val="12ACE8F7FDED4AC0B120D8415E1958C2"/>
          </w:pPr>
          <w:r w:rsidRPr="00CB0055">
            <w:t>Hobbies</w:t>
          </w:r>
        </w:p>
      </w:docPartBody>
    </w:docPart>
    <w:docPart>
      <w:docPartPr>
        <w:name w:val="3916CC516CDB4647A2F93774FEF39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B4FC6-F4C5-47E5-81FE-45821B5983A3}"/>
      </w:docPartPr>
      <w:docPartBody>
        <w:p w:rsidR="005F6525" w:rsidRDefault="005F6525">
          <w:pPr>
            <w:pStyle w:val="3916CC516CDB4647A2F93774FEF39E74"/>
          </w:pPr>
          <w:r w:rsidRPr="00036450">
            <w:t>EDUCATION</w:t>
          </w:r>
        </w:p>
      </w:docPartBody>
    </w:docPart>
    <w:docPart>
      <w:docPartPr>
        <w:name w:val="833E1098F3AA4B4E8E97BF04AFFB6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19D6-DFF3-4C45-856E-A7BB58DCF740}"/>
      </w:docPartPr>
      <w:docPartBody>
        <w:p w:rsidR="005F6525" w:rsidRDefault="005F6525">
          <w:pPr>
            <w:pStyle w:val="833E1098F3AA4B4E8E97BF04AFFB63A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23"/>
    <w:rsid w:val="000A3F88"/>
    <w:rsid w:val="001737F8"/>
    <w:rsid w:val="002078FF"/>
    <w:rsid w:val="0033245D"/>
    <w:rsid w:val="004251FF"/>
    <w:rsid w:val="005F6525"/>
    <w:rsid w:val="007237C4"/>
    <w:rsid w:val="007E36FB"/>
    <w:rsid w:val="00AD6258"/>
    <w:rsid w:val="00C12323"/>
    <w:rsid w:val="00F0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078F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9CF98B7E594CF49BE168CE309A9E3A">
    <w:name w:val="AD9CF98B7E594CF49BE168CE309A9E3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2ACE8F7FDED4AC0B120D8415E1958C2">
    <w:name w:val="12ACE8F7FDED4AC0B120D8415E1958C2"/>
  </w:style>
  <w:style w:type="paragraph" w:customStyle="1" w:styleId="3916CC516CDB4647A2F93774FEF39E74">
    <w:name w:val="3916CC516CDB4647A2F93774FEF39E74"/>
  </w:style>
  <w:style w:type="character" w:customStyle="1" w:styleId="Heading2Char">
    <w:name w:val="Heading 2 Char"/>
    <w:basedOn w:val="DefaultParagraphFont"/>
    <w:link w:val="Heading2"/>
    <w:uiPriority w:val="9"/>
    <w:rsid w:val="002078FF"/>
    <w:rPr>
      <w:rFonts w:asciiTheme="majorHAnsi" w:eastAsiaTheme="majorEastAsia" w:hAnsiTheme="majorHAnsi" w:cstheme="majorBidi"/>
      <w:b/>
      <w:bCs/>
      <w:caps/>
      <w:kern w:val="0"/>
      <w:szCs w:val="26"/>
      <w:lang w:eastAsia="ja-JP"/>
    </w:rPr>
  </w:style>
  <w:style w:type="paragraph" w:customStyle="1" w:styleId="833E1098F3AA4B4E8E97BF04AFFB63AE">
    <w:name w:val="833E1098F3AA4B4E8E97BF04AFFB6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Bhandari</dc:creator>
  <cp:keywords/>
  <dc:description/>
  <cp:lastModifiedBy>Sahil Bhandari</cp:lastModifiedBy>
  <cp:revision>2</cp:revision>
  <dcterms:created xsi:type="dcterms:W3CDTF">2024-07-30T13:34:00Z</dcterms:created>
  <dcterms:modified xsi:type="dcterms:W3CDTF">2024-07-30T13:34:00Z</dcterms:modified>
</cp:coreProperties>
</file>